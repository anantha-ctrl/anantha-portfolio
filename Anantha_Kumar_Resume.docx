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283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BE14EDE" w14:textId="77777777" w:rsidTr="00E52B11">
        <w:trPr>
          <w:trHeight w:val="4410"/>
        </w:trPr>
        <w:tc>
          <w:tcPr>
            <w:tcW w:w="3600" w:type="dxa"/>
            <w:vAlign w:val="bottom"/>
          </w:tcPr>
          <w:p w14:paraId="5FB52B3B" w14:textId="77777777" w:rsidR="001B2ABD" w:rsidRDefault="001B2ABD" w:rsidP="00E52B11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B99A462" wp14:editId="28038D84">
                      <wp:extent cx="2122805" cy="2122805"/>
                      <wp:effectExtent l="19050" t="19050" r="29845" b="2984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BD6A049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444868A0" w14:textId="77777777" w:rsidR="001B2ABD" w:rsidRDefault="001B2ABD" w:rsidP="00E52B11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8E29513" w14:textId="7E9A919B" w:rsidR="001B2ABD" w:rsidRDefault="00B226D7" w:rsidP="00E52B11">
            <w:pPr>
              <w:pStyle w:val="Title"/>
            </w:pPr>
            <w:r>
              <w:t>Anantha Kumar G</w:t>
            </w:r>
          </w:p>
          <w:p w14:paraId="177DB04E" w14:textId="5F458771" w:rsidR="001B2ABD" w:rsidRDefault="00B226D7" w:rsidP="00E52B11">
            <w:pPr>
              <w:pStyle w:val="Subtitle"/>
            </w:pPr>
            <w:r w:rsidRPr="008A49F1">
              <w:rPr>
                <w:spacing w:val="2"/>
                <w:w w:val="36"/>
              </w:rPr>
              <w:t>Front end Developer| UI&amp;UX Designe</w:t>
            </w:r>
            <w:r w:rsidRPr="008A49F1">
              <w:rPr>
                <w:spacing w:val="8"/>
                <w:w w:val="36"/>
              </w:rPr>
              <w:t>r</w:t>
            </w:r>
          </w:p>
        </w:tc>
      </w:tr>
      <w:tr w:rsidR="001B2ABD" w14:paraId="6AEC03ED" w14:textId="77777777" w:rsidTr="00E52B11">
        <w:tc>
          <w:tcPr>
            <w:tcW w:w="3600" w:type="dxa"/>
          </w:tcPr>
          <w:sdt>
            <w:sdtPr>
              <w:id w:val="-1711873194"/>
              <w:placeholder>
                <w:docPart w:val="B08BB3C334A54810B24DB5AA81293213"/>
              </w:placeholder>
              <w:temporary/>
              <w:showingPlcHdr/>
              <w15:appearance w15:val="hidden"/>
            </w:sdtPr>
            <w:sdtEndPr/>
            <w:sdtContent>
              <w:p w14:paraId="1D9B6CC6" w14:textId="77777777" w:rsidR="001B2ABD" w:rsidRDefault="00036450" w:rsidP="00E52B11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88AE54E" w14:textId="0A7535A9" w:rsidR="00036450" w:rsidRDefault="00B226D7" w:rsidP="00E52B11">
            <w:r w:rsidRPr="00B226D7">
              <w:t>Driven and innovative, I excelled as an Intern at NoviTech R&amp;D Pvt Ltd, where I leveraged my strong research abilities and computer skills to streamline processes and enhance safety protocols. My expertise in analytics and web development, combined with a proactive approach to problem-solving, significantly contributed to the team's success. Hardworking Student offering part-time work experience and extensive knowledge of core subject matter. Meticulous and detail-oriented with excellent observational, organizational and communication skills.</w:t>
            </w:r>
          </w:p>
          <w:p w14:paraId="338BCC7C" w14:textId="77777777" w:rsidR="00036450" w:rsidRDefault="00036450" w:rsidP="00E52B11"/>
          <w:sdt>
            <w:sdtPr>
              <w:id w:val="-1954003311"/>
              <w:placeholder>
                <w:docPart w:val="6B39DE0F48E44F2BAEA5E5C854D3CBEB"/>
              </w:placeholder>
              <w:temporary/>
              <w:showingPlcHdr/>
              <w15:appearance w15:val="hidden"/>
            </w:sdtPr>
            <w:sdtEndPr/>
            <w:sdtContent>
              <w:p w14:paraId="15308126" w14:textId="77777777" w:rsidR="00036450" w:rsidRPr="00CB0055" w:rsidRDefault="00CB0055" w:rsidP="00E52B11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DD20509EC7D54A77B5206C4B3EEF8C61"/>
              </w:placeholder>
              <w:temporary/>
              <w:showingPlcHdr/>
              <w15:appearance w15:val="hidden"/>
            </w:sdtPr>
            <w:sdtEndPr/>
            <w:sdtContent>
              <w:p w14:paraId="00D748F4" w14:textId="77777777" w:rsidR="004D3011" w:rsidRDefault="004D3011" w:rsidP="00E52B11">
                <w:r w:rsidRPr="004D3011">
                  <w:t>PHONE:</w:t>
                </w:r>
              </w:p>
            </w:sdtContent>
          </w:sdt>
          <w:p w14:paraId="5E166A51" w14:textId="0CCD0816" w:rsidR="004D3011" w:rsidRDefault="00B226D7" w:rsidP="00E52B11">
            <w:r>
              <w:t>+91 9894717941</w:t>
            </w:r>
          </w:p>
          <w:p w14:paraId="1CF98FAD" w14:textId="77777777" w:rsidR="004D3011" w:rsidRPr="004D3011" w:rsidRDefault="004D3011" w:rsidP="00E52B11"/>
          <w:sdt>
            <w:sdtPr>
              <w:id w:val="67859272"/>
              <w:placeholder>
                <w:docPart w:val="FF29D64CD0EF4FCE9D3DFB5032D8D113"/>
              </w:placeholder>
              <w:temporary/>
              <w:showingPlcHdr/>
              <w15:appearance w15:val="hidden"/>
            </w:sdtPr>
            <w:sdtEndPr/>
            <w:sdtContent>
              <w:p w14:paraId="2D09B485" w14:textId="77777777" w:rsidR="004D3011" w:rsidRDefault="004D3011" w:rsidP="00E52B11">
                <w:r w:rsidRPr="004D3011">
                  <w:t>WEBSITE:</w:t>
                </w:r>
              </w:p>
            </w:sdtContent>
          </w:sdt>
          <w:p w14:paraId="2C2512BE" w14:textId="77777777" w:rsidR="00E52B11" w:rsidRDefault="00E52B11" w:rsidP="00E52B11">
            <w:r>
              <w:t>Linkedin:</w:t>
            </w:r>
          </w:p>
          <w:p w14:paraId="685F0F88" w14:textId="254CD2F9" w:rsidR="004D3011" w:rsidRDefault="00E52B11" w:rsidP="00E52B11">
            <w:hyperlink r:id="rId9" w:history="1">
              <w:r w:rsidRPr="00E52B11">
                <w:rPr>
                  <w:rStyle w:val="Hyperlink"/>
                </w:rPr>
                <w:t>http://www.linkedin.com/in/</w:t>
              </w:r>
              <w:r w:rsidRPr="00E52B11">
                <w:rPr>
                  <w:rStyle w:val="Hyperlink"/>
                  <w:rFonts w:ascii="Nirmala UI" w:hAnsi="Nirmala UI" w:cs="Nirmala UI"/>
                </w:rPr>
                <w:t>ആനന്തകുമാർ</w:t>
              </w:r>
              <w:r w:rsidRPr="00E52B11">
                <w:rPr>
                  <w:rStyle w:val="Hyperlink"/>
                </w:rPr>
                <w:t>-</w:t>
              </w:r>
              <w:r w:rsidRPr="00E52B11">
                <w:rPr>
                  <w:rStyle w:val="Hyperlink"/>
                  <w:rFonts w:ascii="Nirmala UI" w:hAnsi="Nirmala UI" w:cs="Nirmala UI"/>
                </w:rPr>
                <w:t>ഗ</w:t>
              </w:r>
              <w:r w:rsidRPr="00E52B11">
                <w:rPr>
                  <w:rStyle w:val="Hyperlink"/>
                </w:rPr>
                <w:t>-a961b92b8</w:t>
              </w:r>
            </w:hyperlink>
          </w:p>
          <w:p w14:paraId="62A8CF4F" w14:textId="39AAA61A" w:rsidR="00E52B11" w:rsidRDefault="00E52B11" w:rsidP="00E52B11">
            <w:r>
              <w:t>Github:</w:t>
            </w:r>
          </w:p>
          <w:p w14:paraId="29DE2588" w14:textId="772D6264" w:rsidR="00E52B11" w:rsidRDefault="00E52B11" w:rsidP="00E52B11">
            <w:hyperlink r:id="rId10" w:history="1">
              <w:r w:rsidRPr="00E52B11">
                <w:rPr>
                  <w:rStyle w:val="Hyperlink"/>
                </w:rPr>
                <w:t>https://github.com/anantha-ctrl/ananatha04</w:t>
              </w:r>
            </w:hyperlink>
          </w:p>
          <w:p w14:paraId="21E3BD9C" w14:textId="77777777" w:rsidR="004D3011" w:rsidRDefault="004D3011" w:rsidP="00E52B11"/>
          <w:sdt>
            <w:sdtPr>
              <w:id w:val="-240260293"/>
              <w:placeholder>
                <w:docPart w:val="BCB43683F9D24BE089D7FC1F9D9E44B9"/>
              </w:placeholder>
              <w:temporary/>
              <w:showingPlcHdr/>
              <w15:appearance w15:val="hidden"/>
            </w:sdtPr>
            <w:sdtEndPr/>
            <w:sdtContent>
              <w:p w14:paraId="38EDBE0C" w14:textId="77777777" w:rsidR="004D3011" w:rsidRDefault="004D3011" w:rsidP="00E52B11">
                <w:r w:rsidRPr="004D3011">
                  <w:t>EMAIL:</w:t>
                </w:r>
              </w:p>
            </w:sdtContent>
          </w:sdt>
          <w:p w14:paraId="13A0AAED" w14:textId="1A680385" w:rsidR="00036450" w:rsidRPr="00E4381A" w:rsidRDefault="00B226D7" w:rsidP="00E52B11">
            <w:pPr>
              <w:rPr>
                <w:rStyle w:val="Hyperlink"/>
              </w:rPr>
            </w:pPr>
            <w:hyperlink r:id="rId11" w:history="1">
              <w:r w:rsidRPr="00B226D7">
                <w:rPr>
                  <w:rStyle w:val="Hyperlink"/>
                </w:rPr>
                <w:t>mailto:anantha130404@gmail.com</w:t>
              </w:r>
            </w:hyperlink>
          </w:p>
          <w:sdt>
            <w:sdtPr>
              <w:id w:val="-1444214663"/>
              <w:placeholder>
                <w:docPart w:val="8B82CEE6D9B4489DA7CD931895C837A9"/>
              </w:placeholder>
              <w:temporary/>
              <w:showingPlcHdr/>
              <w15:appearance w15:val="hidden"/>
            </w:sdtPr>
            <w:sdtEndPr/>
            <w:sdtContent>
              <w:p w14:paraId="15CA1467" w14:textId="77777777" w:rsidR="004D3011" w:rsidRPr="00CB0055" w:rsidRDefault="00CB0055" w:rsidP="00E52B11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47D5FC8" w14:textId="106FCA12" w:rsidR="004D3011" w:rsidRDefault="00B226D7" w:rsidP="00E52B11">
            <w:r>
              <w:t>Listen Music</w:t>
            </w:r>
          </w:p>
          <w:p w14:paraId="367062D0" w14:textId="2BA7DDD2" w:rsidR="004D3011" w:rsidRPr="004D3011" w:rsidRDefault="004D3011" w:rsidP="00E52B11"/>
        </w:tc>
        <w:tc>
          <w:tcPr>
            <w:tcW w:w="720" w:type="dxa"/>
          </w:tcPr>
          <w:p w14:paraId="108B869A" w14:textId="77777777" w:rsidR="001B2ABD" w:rsidRDefault="001B2ABD" w:rsidP="00E52B11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F2D3447FC13C427EAB8062D0EA00F1FE"/>
              </w:placeholder>
              <w:temporary/>
              <w:showingPlcHdr/>
              <w15:appearance w15:val="hidden"/>
            </w:sdtPr>
            <w:sdtEndPr/>
            <w:sdtContent>
              <w:p w14:paraId="53B78EE5" w14:textId="77777777" w:rsidR="001B2ABD" w:rsidRDefault="00E25A26" w:rsidP="00E52B11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3F1D5EF" w14:textId="632647E2" w:rsidR="00036450" w:rsidRPr="00036450" w:rsidRDefault="00B3051B" w:rsidP="00E52B11">
            <w:pPr>
              <w:pStyle w:val="Heading4"/>
            </w:pPr>
            <w:r>
              <w:t>BMC HIGHER SECONDARY SCHOOL</w:t>
            </w:r>
          </w:p>
          <w:p w14:paraId="2FA91D7F" w14:textId="0B4276E2" w:rsidR="00036450" w:rsidRPr="00B359E4" w:rsidRDefault="00B3051B" w:rsidP="00E52B11">
            <w:pPr>
              <w:pStyle w:val="Date"/>
            </w:pPr>
            <w:r>
              <w:t>March</w:t>
            </w:r>
            <w:r w:rsidR="00036450" w:rsidRPr="00B359E4">
              <w:t xml:space="preserve"> </w:t>
            </w:r>
            <w:r>
              <w:t>– 2k2</w:t>
            </w:r>
            <w:r w:rsidR="008A49F1">
              <w:t>2</w:t>
            </w:r>
          </w:p>
          <w:p w14:paraId="1A77A955" w14:textId="77777777" w:rsidR="00036450" w:rsidRDefault="00036450" w:rsidP="00E52B11"/>
          <w:p w14:paraId="7BA7D62D" w14:textId="144A372F" w:rsidR="00036450" w:rsidRPr="00B359E4" w:rsidRDefault="00B3051B" w:rsidP="00E52B11">
            <w:pPr>
              <w:pStyle w:val="Heading4"/>
            </w:pPr>
            <w:r>
              <w:t>GRACE COLLEGE OF ENGINEERING</w:t>
            </w:r>
          </w:p>
          <w:p w14:paraId="70D0744E" w14:textId="5A024E5B" w:rsidR="00036450" w:rsidRPr="00B359E4" w:rsidRDefault="00B3051B" w:rsidP="00E52B11">
            <w:pPr>
              <w:pStyle w:val="Date"/>
            </w:pPr>
            <w:r>
              <w:t>2K2</w:t>
            </w:r>
            <w:r w:rsidR="008A49F1">
              <w:t>2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2K26</w:t>
            </w:r>
          </w:p>
          <w:p w14:paraId="080ACD33" w14:textId="09830F0D" w:rsidR="00036450" w:rsidRDefault="00B3051B" w:rsidP="00E52B11">
            <w:r w:rsidRPr="00B3051B">
              <w:t>Bachelor of Engineering</w:t>
            </w:r>
            <w:r>
              <w:t xml:space="preserve"> in </w:t>
            </w:r>
            <w:r w:rsidRPr="00B3051B">
              <w:t xml:space="preserve">Computer Science </w:t>
            </w:r>
            <w:r>
              <w:t>a</w:t>
            </w:r>
            <w:r w:rsidRPr="00B3051B">
              <w:t>nd Engineering</w:t>
            </w:r>
          </w:p>
          <w:p w14:paraId="216ED08E" w14:textId="110DDD3E" w:rsidR="00036450" w:rsidRDefault="00B3051B" w:rsidP="00E52B11">
            <w:pPr>
              <w:pStyle w:val="Heading2"/>
            </w:pPr>
            <w:r>
              <w:t>intern</w:t>
            </w:r>
          </w:p>
          <w:p w14:paraId="3343A5D0" w14:textId="77A68A33" w:rsidR="00036450" w:rsidRDefault="003B224D" w:rsidP="00E52B11">
            <w:pPr>
              <w:pStyle w:val="Heading4"/>
              <w:rPr>
                <w:bCs/>
              </w:rPr>
            </w:pPr>
            <w:r w:rsidRPr="003B224D">
              <w:t>NoviTech R&amp;D Pvt Ltd</w:t>
            </w:r>
            <w:r w:rsidR="00036450">
              <w:t xml:space="preserve"> </w:t>
            </w:r>
            <w:r w:rsidR="00036450" w:rsidRPr="00036450">
              <w:t xml:space="preserve"> </w:t>
            </w:r>
            <w:r>
              <w:t>Data Analystic</w:t>
            </w:r>
          </w:p>
          <w:p w14:paraId="4CA93767" w14:textId="442E1ABD" w:rsidR="00036450" w:rsidRDefault="003B224D" w:rsidP="00E52B11">
            <w:pPr>
              <w:pStyle w:val="Date"/>
            </w:pPr>
            <w:r>
              <w:t>15/07/2K24</w:t>
            </w:r>
            <w:r w:rsidR="00036450" w:rsidRPr="00036450">
              <w:t>–</w:t>
            </w:r>
            <w:r>
              <w:t>15/08/2K24</w:t>
            </w:r>
          </w:p>
          <w:p w14:paraId="13A4E57E" w14:textId="77777777" w:rsidR="003B224D" w:rsidRDefault="003B224D" w:rsidP="00E52B11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3B224D">
              <w:rPr>
                <w:lang w:val="en-IN"/>
              </w:rPr>
              <w:t>Explored new technologies and approaches to streamline processes.</w:t>
            </w:r>
          </w:p>
          <w:p w14:paraId="412B191F" w14:textId="77777777" w:rsidR="003B224D" w:rsidRPr="003B224D" w:rsidRDefault="003B224D" w:rsidP="00E52B11">
            <w:pPr>
              <w:pStyle w:val="public-draftstyledefault-unorderedlistitem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rFonts w:asciiTheme="majorHAnsi" w:hAnsiTheme="majorHAnsi" w:cs="Poppins"/>
                <w:sz w:val="18"/>
                <w:szCs w:val="18"/>
              </w:rPr>
            </w:pPr>
            <w:r w:rsidRPr="003B224D">
              <w:rPr>
                <w:rFonts w:asciiTheme="majorHAnsi" w:hAnsiTheme="majorHAnsi" w:cs="Poppins"/>
                <w:sz w:val="18"/>
                <w:szCs w:val="18"/>
              </w:rPr>
              <w:t>Sorted and organized files, spreadsheets, and reports.</w:t>
            </w:r>
          </w:p>
          <w:p w14:paraId="523F5189" w14:textId="77777777" w:rsidR="004D3011" w:rsidRDefault="004D3011" w:rsidP="00E52B11"/>
          <w:sdt>
            <w:sdtPr>
              <w:id w:val="1669594239"/>
              <w:placeholder>
                <w:docPart w:val="29F1CD674FE54AFC9AC668A14C0E23E3"/>
              </w:placeholder>
              <w:temporary/>
              <w:showingPlcHdr/>
              <w15:appearance w15:val="hidden"/>
            </w:sdtPr>
            <w:sdtEndPr/>
            <w:sdtContent>
              <w:p w14:paraId="6227DD4B" w14:textId="77777777" w:rsidR="00036450" w:rsidRDefault="00180329" w:rsidP="00E52B11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6A1C3096" w14:textId="66BFA972" w:rsidR="00B226D7" w:rsidRDefault="00B226D7" w:rsidP="00E52B11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B226D7">
              <w:rPr>
                <w:lang w:val="en-IN"/>
              </w:rPr>
              <w:t>Analytics</w:t>
            </w:r>
          </w:p>
          <w:p w14:paraId="2B887E14" w14:textId="6E5E6B72" w:rsidR="00B226D7" w:rsidRPr="00B226D7" w:rsidRDefault="00B226D7" w:rsidP="00E52B11">
            <w:pPr>
              <w:numPr>
                <w:ilvl w:val="0"/>
                <w:numId w:val="3"/>
              </w:numPr>
              <w:rPr>
                <w:lang w:val="en-IN"/>
              </w:rPr>
            </w:pPr>
            <w:r>
              <w:rPr>
                <w:lang w:val="en-IN"/>
              </w:rPr>
              <w:t xml:space="preserve">Computer </w:t>
            </w:r>
            <w:r w:rsidR="00B3051B">
              <w:rPr>
                <w:lang w:val="en-IN"/>
              </w:rPr>
              <w:t>Skills</w:t>
            </w:r>
          </w:p>
          <w:p w14:paraId="5D4A7ADA" w14:textId="77777777" w:rsidR="00B226D7" w:rsidRDefault="00B3051B" w:rsidP="00E52B11">
            <w:pPr>
              <w:numPr>
                <w:ilvl w:val="0"/>
                <w:numId w:val="3"/>
              </w:numPr>
              <w:rPr>
                <w:lang w:val="en-IN"/>
              </w:rPr>
            </w:pPr>
            <w:r>
              <w:rPr>
                <w:lang w:val="en-IN"/>
              </w:rPr>
              <w:t>HTML</w:t>
            </w:r>
          </w:p>
          <w:p w14:paraId="75C6AC0F" w14:textId="77777777" w:rsidR="00B3051B" w:rsidRDefault="00B3051B" w:rsidP="00E52B11">
            <w:pPr>
              <w:numPr>
                <w:ilvl w:val="0"/>
                <w:numId w:val="3"/>
              </w:numPr>
              <w:rPr>
                <w:lang w:val="en-IN"/>
              </w:rPr>
            </w:pPr>
            <w:r>
              <w:rPr>
                <w:lang w:val="en-IN"/>
              </w:rPr>
              <w:t>Front-end Development</w:t>
            </w:r>
          </w:p>
          <w:p w14:paraId="700BACAA" w14:textId="77777777" w:rsidR="00B3051B" w:rsidRDefault="00B3051B" w:rsidP="00E52B11">
            <w:pPr>
              <w:numPr>
                <w:ilvl w:val="0"/>
                <w:numId w:val="3"/>
              </w:numPr>
              <w:rPr>
                <w:lang w:val="en-IN"/>
              </w:rPr>
            </w:pPr>
            <w:r>
              <w:rPr>
                <w:lang w:val="en-IN"/>
              </w:rPr>
              <w:t>UI&amp;UX Design</w:t>
            </w:r>
          </w:p>
          <w:p w14:paraId="1C88FFB5" w14:textId="77777777" w:rsidR="00B3051B" w:rsidRDefault="00B3051B" w:rsidP="00E52B11">
            <w:pPr>
              <w:numPr>
                <w:ilvl w:val="0"/>
                <w:numId w:val="3"/>
              </w:numPr>
              <w:rPr>
                <w:lang w:val="en-IN"/>
              </w:rPr>
            </w:pPr>
            <w:r>
              <w:rPr>
                <w:lang w:val="en-IN"/>
              </w:rPr>
              <w:t>Micr</w:t>
            </w:r>
            <w:r w:rsidR="003B224D">
              <w:rPr>
                <w:lang w:val="en-IN"/>
              </w:rPr>
              <w:t>o</w:t>
            </w:r>
            <w:r>
              <w:rPr>
                <w:lang w:val="en-IN"/>
              </w:rPr>
              <w:t>Soft Suite</w:t>
            </w:r>
          </w:p>
          <w:p w14:paraId="4A68963C" w14:textId="77777777" w:rsidR="003B224D" w:rsidRDefault="003B224D" w:rsidP="00E52B11">
            <w:pPr>
              <w:ind w:left="720"/>
              <w:rPr>
                <w:lang w:val="en-IN"/>
              </w:rPr>
            </w:pPr>
          </w:p>
          <w:p w14:paraId="1FDE9B5E" w14:textId="77777777" w:rsidR="003B224D" w:rsidRDefault="003B224D" w:rsidP="00E52B11">
            <w:pPr>
              <w:pStyle w:val="Heading2"/>
            </w:pPr>
            <w:r>
              <w:t>languages</w:t>
            </w:r>
          </w:p>
          <w:p w14:paraId="7E2E9281" w14:textId="77777777" w:rsidR="003B224D" w:rsidRDefault="003B224D" w:rsidP="00E52B11">
            <w:pPr>
              <w:pStyle w:val="ListParagraph"/>
              <w:numPr>
                <w:ilvl w:val="0"/>
                <w:numId w:val="6"/>
              </w:numPr>
            </w:pPr>
            <w:r>
              <w:t>Tamil</w:t>
            </w:r>
          </w:p>
          <w:p w14:paraId="50069B0A" w14:textId="77777777" w:rsidR="003B224D" w:rsidRDefault="003B224D" w:rsidP="00E52B11">
            <w:pPr>
              <w:pStyle w:val="ListParagraph"/>
              <w:numPr>
                <w:ilvl w:val="0"/>
                <w:numId w:val="6"/>
              </w:numPr>
            </w:pPr>
            <w:r>
              <w:t>English</w:t>
            </w:r>
          </w:p>
          <w:p w14:paraId="1624DE40" w14:textId="77777777" w:rsidR="003B224D" w:rsidRDefault="003B224D" w:rsidP="00E52B11">
            <w:pPr>
              <w:pStyle w:val="ListParagraph"/>
              <w:numPr>
                <w:ilvl w:val="0"/>
                <w:numId w:val="6"/>
              </w:numPr>
            </w:pPr>
            <w:r>
              <w:t>Malayalam</w:t>
            </w:r>
          </w:p>
          <w:p w14:paraId="7FC22DF8" w14:textId="77777777" w:rsidR="00E52B11" w:rsidRDefault="00E52B11" w:rsidP="00E52B11">
            <w:pPr>
              <w:pStyle w:val="ListParagraph"/>
            </w:pPr>
          </w:p>
          <w:p w14:paraId="129C6692" w14:textId="77777777" w:rsidR="00E52B11" w:rsidRPr="00E52B11" w:rsidRDefault="00E52B11" w:rsidP="00E52B11">
            <w:pPr>
              <w:pStyle w:val="Heading2"/>
              <w:rPr>
                <w:lang w:val="en-IN"/>
              </w:rPr>
            </w:pPr>
            <w:r w:rsidRPr="00E52B11">
              <w:rPr>
                <w:lang w:val="en-IN"/>
              </w:rPr>
              <w:t>Volunteering</w:t>
            </w:r>
          </w:p>
          <w:p w14:paraId="590974CD" w14:textId="77777777" w:rsidR="00E52B11" w:rsidRPr="00E52B11" w:rsidRDefault="00E52B11" w:rsidP="00E52B11">
            <w:pPr>
              <w:pStyle w:val="ListParagraph"/>
              <w:numPr>
                <w:ilvl w:val="0"/>
                <w:numId w:val="7"/>
              </w:numPr>
              <w:rPr>
                <w:lang w:val="en-IN"/>
              </w:rPr>
            </w:pPr>
            <w:r w:rsidRPr="00E52B11">
              <w:rPr>
                <w:lang w:val="en-IN"/>
              </w:rPr>
              <w:t>Volunteers in NCC</w:t>
            </w:r>
          </w:p>
          <w:p w14:paraId="5AD2D1BC" w14:textId="77777777" w:rsidR="00E52B11" w:rsidRPr="00E52B11" w:rsidRDefault="00E52B11" w:rsidP="00E52B11">
            <w:pPr>
              <w:pStyle w:val="ListParagraph"/>
              <w:numPr>
                <w:ilvl w:val="0"/>
                <w:numId w:val="7"/>
              </w:numPr>
              <w:rPr>
                <w:lang w:val="en-IN"/>
              </w:rPr>
            </w:pPr>
            <w:r w:rsidRPr="00E52B11">
              <w:rPr>
                <w:lang w:val="en-IN"/>
              </w:rPr>
              <w:t>The Bharat Scouts and Guides</w:t>
            </w:r>
          </w:p>
          <w:p w14:paraId="2E616EFF" w14:textId="41DD195C" w:rsidR="00E52B11" w:rsidRPr="00E52B11" w:rsidRDefault="00E52B11" w:rsidP="00E52B11">
            <w:pPr>
              <w:pStyle w:val="ListParagraph"/>
              <w:numPr>
                <w:ilvl w:val="0"/>
                <w:numId w:val="7"/>
              </w:numPr>
              <w:rPr>
                <w:lang w:val="en-IN"/>
              </w:rPr>
            </w:pPr>
            <w:r w:rsidRPr="00E52B11">
              <w:rPr>
                <w:lang w:val="en-IN"/>
              </w:rPr>
              <w:t>Junior Red Cross</w:t>
            </w:r>
          </w:p>
        </w:tc>
      </w:tr>
    </w:tbl>
    <w:p w14:paraId="7B5F8C63" w14:textId="77777777" w:rsidR="00E52B11" w:rsidRDefault="00E52B11" w:rsidP="000C45FF">
      <w:pPr>
        <w:tabs>
          <w:tab w:val="left" w:pos="990"/>
        </w:tabs>
      </w:pPr>
    </w:p>
    <w:sectPr w:rsidR="00E52B11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E8D35" w14:textId="77777777" w:rsidR="00B226D7" w:rsidRDefault="00B226D7" w:rsidP="000C45FF">
      <w:r>
        <w:separator/>
      </w:r>
    </w:p>
  </w:endnote>
  <w:endnote w:type="continuationSeparator" w:id="0">
    <w:p w14:paraId="31703375" w14:textId="77777777" w:rsidR="00B226D7" w:rsidRDefault="00B226D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7EF0D" w14:textId="77777777" w:rsidR="00B226D7" w:rsidRDefault="00B226D7" w:rsidP="000C45FF">
      <w:r>
        <w:separator/>
      </w:r>
    </w:p>
  </w:footnote>
  <w:footnote w:type="continuationSeparator" w:id="0">
    <w:p w14:paraId="1C65852E" w14:textId="77777777" w:rsidR="00B226D7" w:rsidRDefault="00B226D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C136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3A421DF" wp14:editId="1AB42DD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53DF"/>
    <w:multiLevelType w:val="multilevel"/>
    <w:tmpl w:val="D30E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36C4A"/>
    <w:multiLevelType w:val="multilevel"/>
    <w:tmpl w:val="458A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BB1"/>
    <w:multiLevelType w:val="multilevel"/>
    <w:tmpl w:val="5FB4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A1ABA"/>
    <w:multiLevelType w:val="multilevel"/>
    <w:tmpl w:val="10B6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EE6D9A"/>
    <w:multiLevelType w:val="hybridMultilevel"/>
    <w:tmpl w:val="E738F6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822EB0"/>
    <w:multiLevelType w:val="hybridMultilevel"/>
    <w:tmpl w:val="8AFED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B7B62"/>
    <w:multiLevelType w:val="multilevel"/>
    <w:tmpl w:val="816E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634409">
    <w:abstractNumId w:val="3"/>
  </w:num>
  <w:num w:numId="2" w16cid:durableId="2051372405">
    <w:abstractNumId w:val="6"/>
  </w:num>
  <w:num w:numId="3" w16cid:durableId="275991702">
    <w:abstractNumId w:val="2"/>
  </w:num>
  <w:num w:numId="4" w16cid:durableId="384446938">
    <w:abstractNumId w:val="1"/>
  </w:num>
  <w:num w:numId="5" w16cid:durableId="498234385">
    <w:abstractNumId w:val="0"/>
  </w:num>
  <w:num w:numId="6" w16cid:durableId="2052070594">
    <w:abstractNumId w:val="5"/>
  </w:num>
  <w:num w:numId="7" w16cid:durableId="288820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D7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0F1C"/>
    <w:rsid w:val="003A6B7D"/>
    <w:rsid w:val="003B06CA"/>
    <w:rsid w:val="003B224D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A49F1"/>
    <w:rsid w:val="009260CD"/>
    <w:rsid w:val="00940A66"/>
    <w:rsid w:val="00940A6C"/>
    <w:rsid w:val="00952C25"/>
    <w:rsid w:val="00A2118D"/>
    <w:rsid w:val="00AD0A50"/>
    <w:rsid w:val="00AD76E2"/>
    <w:rsid w:val="00B20152"/>
    <w:rsid w:val="00B226D7"/>
    <w:rsid w:val="00B3051B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D062F"/>
    <w:rsid w:val="00D2522B"/>
    <w:rsid w:val="00D422DE"/>
    <w:rsid w:val="00D5459D"/>
    <w:rsid w:val="00DA1F4D"/>
    <w:rsid w:val="00DD172A"/>
    <w:rsid w:val="00E25A26"/>
    <w:rsid w:val="00E4381A"/>
    <w:rsid w:val="00E52B11"/>
    <w:rsid w:val="00E55D74"/>
    <w:rsid w:val="00E966F9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FC23B"/>
  <w14:defaultImageDpi w14:val="32767"/>
  <w15:chartTrackingRefBased/>
  <w15:docId w15:val="{495C432D-B3C3-47E8-A74F-B347D50D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public-draftstyledefault-unorderedlistitem">
    <w:name w:val="public-draftstyledefault-unorderedlistitem"/>
    <w:basedOn w:val="Normal"/>
    <w:rsid w:val="00B226D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semiHidden/>
    <w:qFormat/>
    <w:rsid w:val="003B2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nantha130404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nantha-ctrl/ananatha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&#3334;&#3368;&#3368;&#3405;&#3364;&#3349;&#3393;&#3374;&#3390;&#3452;-&#3351;-a961b92b8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nt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08BB3C334A54810B24DB5AA81293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E47BE-E026-4223-B993-04332E87D0A0}"/>
      </w:docPartPr>
      <w:docPartBody>
        <w:p w:rsidR="005634B3" w:rsidRDefault="005634B3">
          <w:pPr>
            <w:pStyle w:val="B08BB3C334A54810B24DB5AA81293213"/>
          </w:pPr>
          <w:r w:rsidRPr="00D5459D">
            <w:t>Profile</w:t>
          </w:r>
        </w:p>
      </w:docPartBody>
    </w:docPart>
    <w:docPart>
      <w:docPartPr>
        <w:name w:val="6B39DE0F48E44F2BAEA5E5C854D3C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9CA4D-72A5-4ED1-B430-86A38DB36A70}"/>
      </w:docPartPr>
      <w:docPartBody>
        <w:p w:rsidR="005634B3" w:rsidRDefault="005634B3">
          <w:pPr>
            <w:pStyle w:val="6B39DE0F48E44F2BAEA5E5C854D3CBEB"/>
          </w:pPr>
          <w:r w:rsidRPr="00CB0055">
            <w:t>Contact</w:t>
          </w:r>
        </w:p>
      </w:docPartBody>
    </w:docPart>
    <w:docPart>
      <w:docPartPr>
        <w:name w:val="DD20509EC7D54A77B5206C4B3EEF8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3914C-314F-43B2-BBC3-C75B8E072B6C}"/>
      </w:docPartPr>
      <w:docPartBody>
        <w:p w:rsidR="005634B3" w:rsidRDefault="005634B3">
          <w:pPr>
            <w:pStyle w:val="DD20509EC7D54A77B5206C4B3EEF8C61"/>
          </w:pPr>
          <w:r w:rsidRPr="004D3011">
            <w:t>PHONE:</w:t>
          </w:r>
        </w:p>
      </w:docPartBody>
    </w:docPart>
    <w:docPart>
      <w:docPartPr>
        <w:name w:val="FF29D64CD0EF4FCE9D3DFB5032D8D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0317F-D5DF-4774-ADDD-7324124C9562}"/>
      </w:docPartPr>
      <w:docPartBody>
        <w:p w:rsidR="005634B3" w:rsidRDefault="005634B3">
          <w:pPr>
            <w:pStyle w:val="FF29D64CD0EF4FCE9D3DFB5032D8D113"/>
          </w:pPr>
          <w:r w:rsidRPr="004D3011">
            <w:t>WEBSITE:</w:t>
          </w:r>
        </w:p>
      </w:docPartBody>
    </w:docPart>
    <w:docPart>
      <w:docPartPr>
        <w:name w:val="BCB43683F9D24BE089D7FC1F9D9E4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F8F04-B75F-42A9-A35D-89C08BAC3A0E}"/>
      </w:docPartPr>
      <w:docPartBody>
        <w:p w:rsidR="005634B3" w:rsidRDefault="005634B3">
          <w:pPr>
            <w:pStyle w:val="BCB43683F9D24BE089D7FC1F9D9E44B9"/>
          </w:pPr>
          <w:r w:rsidRPr="004D3011">
            <w:t>EMAIL:</w:t>
          </w:r>
        </w:p>
      </w:docPartBody>
    </w:docPart>
    <w:docPart>
      <w:docPartPr>
        <w:name w:val="8B82CEE6D9B4489DA7CD931895C83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A9227-F12C-4689-B05A-02B79BE65A8A}"/>
      </w:docPartPr>
      <w:docPartBody>
        <w:p w:rsidR="005634B3" w:rsidRDefault="005634B3">
          <w:pPr>
            <w:pStyle w:val="8B82CEE6D9B4489DA7CD931895C837A9"/>
          </w:pPr>
          <w:r w:rsidRPr="00CB0055">
            <w:t>Hobbies</w:t>
          </w:r>
        </w:p>
      </w:docPartBody>
    </w:docPart>
    <w:docPart>
      <w:docPartPr>
        <w:name w:val="F2D3447FC13C427EAB8062D0EA00F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4B119-91FC-4E38-A881-BDDCD90B1371}"/>
      </w:docPartPr>
      <w:docPartBody>
        <w:p w:rsidR="005634B3" w:rsidRDefault="005634B3">
          <w:pPr>
            <w:pStyle w:val="F2D3447FC13C427EAB8062D0EA00F1FE"/>
          </w:pPr>
          <w:r w:rsidRPr="00036450">
            <w:t>EDUCATION</w:t>
          </w:r>
        </w:p>
      </w:docPartBody>
    </w:docPart>
    <w:docPart>
      <w:docPartPr>
        <w:name w:val="29F1CD674FE54AFC9AC668A14C0E2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342A5-12BE-482B-A286-F3E7C485155E}"/>
      </w:docPartPr>
      <w:docPartBody>
        <w:p w:rsidR="005634B3" w:rsidRDefault="005634B3">
          <w:pPr>
            <w:pStyle w:val="29F1CD674FE54AFC9AC668A14C0E23E3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B3"/>
    <w:rsid w:val="003A0F1C"/>
    <w:rsid w:val="005634B3"/>
    <w:rsid w:val="00CD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5634B3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8BB3C334A54810B24DB5AA81293213">
    <w:name w:val="B08BB3C334A54810B24DB5AA81293213"/>
  </w:style>
  <w:style w:type="paragraph" w:customStyle="1" w:styleId="6B39DE0F48E44F2BAEA5E5C854D3CBEB">
    <w:name w:val="6B39DE0F48E44F2BAEA5E5C854D3CBEB"/>
  </w:style>
  <w:style w:type="paragraph" w:customStyle="1" w:styleId="DD20509EC7D54A77B5206C4B3EEF8C61">
    <w:name w:val="DD20509EC7D54A77B5206C4B3EEF8C61"/>
  </w:style>
  <w:style w:type="paragraph" w:customStyle="1" w:styleId="FF29D64CD0EF4FCE9D3DFB5032D8D113">
    <w:name w:val="FF29D64CD0EF4FCE9D3DFB5032D8D113"/>
  </w:style>
  <w:style w:type="paragraph" w:customStyle="1" w:styleId="BCB43683F9D24BE089D7FC1F9D9E44B9">
    <w:name w:val="BCB43683F9D24BE089D7FC1F9D9E44B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8B82CEE6D9B4489DA7CD931895C837A9">
    <w:name w:val="8B82CEE6D9B4489DA7CD931895C837A9"/>
  </w:style>
  <w:style w:type="paragraph" w:customStyle="1" w:styleId="F2D3447FC13C427EAB8062D0EA00F1FE">
    <w:name w:val="F2D3447FC13C427EAB8062D0EA00F1FE"/>
  </w:style>
  <w:style w:type="character" w:customStyle="1" w:styleId="Heading2Char">
    <w:name w:val="Heading 2 Char"/>
    <w:basedOn w:val="DefaultParagraphFont"/>
    <w:link w:val="Heading2"/>
    <w:uiPriority w:val="9"/>
    <w:rsid w:val="005634B3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29F1CD674FE54AFC9AC668A14C0E23E3">
    <w:name w:val="29F1CD674FE54AFC9AC668A14C0E23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38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ആനന്തകുമാർ ഗ</dc:creator>
  <cp:keywords/>
  <dc:description/>
  <cp:lastModifiedBy>ആനന്തകുമാർ ഗ</cp:lastModifiedBy>
  <cp:revision>2</cp:revision>
  <dcterms:created xsi:type="dcterms:W3CDTF">2024-10-15T14:02:00Z</dcterms:created>
  <dcterms:modified xsi:type="dcterms:W3CDTF">2024-10-19T13:01:00Z</dcterms:modified>
</cp:coreProperties>
</file>